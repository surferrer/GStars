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D607F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2974924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5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6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5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6" w:name="_Toc12974929"/>
      <w:r>
        <w:rPr>
          <w:rFonts w:ascii="微软雅黑" w:eastAsia="微软雅黑" w:hAnsi="微软雅黑" w:hint="eastAsia"/>
        </w:rPr>
        <w:t>2.1程序文件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软件v0.3版本安装包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30"/>
      <w:r>
        <w:rPr>
          <w:rFonts w:ascii="微软雅黑" w:eastAsia="微软雅黑" w:hAnsi="微软雅黑" w:hint="eastAsia"/>
        </w:rPr>
        <w:t>2.2软件文档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10160E">
        <w:rPr>
          <w:rFonts w:ascii="微软雅黑" w:eastAsia="微软雅黑" w:hAnsi="微软雅黑" w:hint="eastAsia"/>
        </w:rPr>
        <w:t>-0.1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-SUM-0.2 软件用户手册》</w:t>
      </w:r>
    </w:p>
    <w:p w:rsidR="0010160E" w:rsidRP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Default="00BA2D3B" w:rsidP="003952E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0.3 软件测试报告》</w:t>
      </w:r>
    </w:p>
    <w:p w:rsidR="00AA4FE5" w:rsidRDefault="00AA4FE5" w:rsidP="00AA4FE5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AA4FE5">
        <w:rPr>
          <w:rFonts w:ascii="微软雅黑" w:eastAsia="微软雅黑" w:hAnsi="微软雅黑" w:hint="eastAsia"/>
        </w:rPr>
        <w:t>开发文档版本记录</w:t>
      </w:r>
      <w:r>
        <w:rPr>
          <w:rFonts w:ascii="微软雅黑" w:eastAsia="微软雅黑" w:hAnsi="微软雅黑" w:hint="eastAsia"/>
        </w:rPr>
        <w:t>》</w:t>
      </w:r>
    </w:p>
    <w:p w:rsidR="00835F47" w:rsidRPr="00491350" w:rsidRDefault="007C542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95731">
        <w:rPr>
          <w:rFonts w:ascii="微软雅黑" w:eastAsia="微软雅黑" w:hAnsi="微软雅黑" w:hint="eastAsia"/>
        </w:rPr>
        <w:t>项目管理记录</w:t>
      </w:r>
      <w:r>
        <w:rPr>
          <w:rFonts w:ascii="微软雅黑" w:eastAsia="微软雅黑" w:hAnsi="微软雅黑" w:hint="eastAsia"/>
        </w:rPr>
        <w:t>》</w:t>
      </w:r>
      <w:r w:rsidR="0026019F"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8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8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9" w:name="_Toc12974932"/>
      <w:r>
        <w:rPr>
          <w:rFonts w:ascii="微软雅黑" w:eastAsia="微软雅黑" w:hAnsi="微软雅黑" w:hint="eastAsia"/>
        </w:rPr>
        <w:t>3.1软件开发过程</w:t>
      </w:r>
      <w:bookmarkEnd w:id="9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0" w:name="_Toc12974933"/>
      <w:r>
        <w:rPr>
          <w:rFonts w:ascii="微软雅黑" w:eastAsia="微软雅黑" w:hAnsi="微软雅黑" w:hint="eastAsia"/>
        </w:rPr>
        <w:t>3.1.1角色设置</w:t>
      </w:r>
      <w:bookmarkEnd w:id="10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 w:rsidRPr="008C4C80">
        <w:rPr>
          <w:rFonts w:ascii="微软雅黑" w:eastAsia="微软雅黑" w:hAnsi="微软雅黑" w:hint="eastAsia"/>
        </w:rPr>
        <w:t>项目团队共设立如下九个角色：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4"/>
      <w:r>
        <w:rPr>
          <w:rFonts w:ascii="微软雅黑" w:eastAsia="微软雅黑" w:hAnsi="微软雅黑" w:hint="eastAsia"/>
        </w:rPr>
        <w:t>3.1.2过程规范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2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2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3" w:name="_Toc12974936"/>
      <w:r>
        <w:rPr>
          <w:rFonts w:ascii="微软雅黑" w:eastAsia="微软雅黑" w:hAnsi="微软雅黑" w:hint="eastAsia"/>
        </w:rPr>
        <w:t>3.2.1项目团队</w:t>
      </w:r>
      <w:bookmarkEnd w:id="13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7"/>
      <w:r>
        <w:rPr>
          <w:rFonts w:ascii="微软雅黑" w:eastAsia="微软雅黑" w:hAnsi="微软雅黑" w:hint="eastAsia"/>
        </w:rPr>
        <w:t>3.2.2软硬件资源</w:t>
      </w:r>
      <w:bookmarkEnd w:id="14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5" w:name="_Toc301521980"/>
      <w:r>
        <w:rPr>
          <w:rFonts w:ascii="微软雅黑" w:eastAsia="微软雅黑" w:hAnsi="微软雅黑" w:hint="eastAsia"/>
        </w:rPr>
        <w:t>3.2.2.2硬件环境</w:t>
      </w:r>
      <w:bookmarkEnd w:id="15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6" w:name="_Toc301521981"/>
      <w:r>
        <w:rPr>
          <w:rFonts w:ascii="微软雅黑" w:eastAsia="微软雅黑" w:hAnsi="微软雅黑" w:hint="eastAsia"/>
        </w:rPr>
        <w:t>开发用设备</w:t>
      </w:r>
      <w:bookmarkEnd w:id="16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7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Start w:id="18" w:name="_GoBack"/>
      <w:bookmarkEnd w:id="17"/>
      <w:bookmarkEnd w:id="1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阶段：软件v0.1版本开发阶段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Pr="004D47B5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9" w:name="_附录"/>
      <w:bookmarkEnd w:id="19"/>
    </w:p>
    <w:sectPr w:rsidR="00835F47" w:rsidRPr="004D47B5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07F" w:rsidRDefault="009D607F">
      <w:r>
        <w:separator/>
      </w:r>
    </w:p>
  </w:endnote>
  <w:endnote w:type="continuationSeparator" w:id="0">
    <w:p w:rsidR="009D607F" w:rsidRDefault="009D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3B3AD0" w:rsidRPr="003B3AD0">
        <w:rPr>
          <w:rFonts w:ascii="微软雅黑" w:eastAsia="微软雅黑" w:hAnsi="微软雅黑"/>
          <w:noProof/>
        </w:rPr>
        <w:t>11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07F" w:rsidRDefault="009D607F">
      <w:r>
        <w:separator/>
      </w:r>
    </w:p>
  </w:footnote>
  <w:footnote w:type="continuationSeparator" w:id="0">
    <w:p w:rsidR="009D607F" w:rsidRDefault="009D6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7E17"/>
    <w:rsid w:val="000A39A2"/>
    <w:rsid w:val="000A5863"/>
    <w:rsid w:val="000B12F7"/>
    <w:rsid w:val="000B62B4"/>
    <w:rsid w:val="000C524F"/>
    <w:rsid w:val="000C78F9"/>
    <w:rsid w:val="000D13C3"/>
    <w:rsid w:val="000E3F10"/>
    <w:rsid w:val="000F381F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D1766"/>
    <w:rsid w:val="001D3EB6"/>
    <w:rsid w:val="001D69C7"/>
    <w:rsid w:val="001E2BF2"/>
    <w:rsid w:val="001F1BF8"/>
    <w:rsid w:val="001F34CC"/>
    <w:rsid w:val="00204F25"/>
    <w:rsid w:val="002067A9"/>
    <w:rsid w:val="00206E53"/>
    <w:rsid w:val="00210049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52EA"/>
    <w:rsid w:val="00397116"/>
    <w:rsid w:val="00397EB2"/>
    <w:rsid w:val="003A579E"/>
    <w:rsid w:val="003A7412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6336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5D8C"/>
    <w:rsid w:val="00885AE1"/>
    <w:rsid w:val="008867B7"/>
    <w:rsid w:val="00891243"/>
    <w:rsid w:val="0089498A"/>
    <w:rsid w:val="008A5197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8145D"/>
    <w:rsid w:val="00C81502"/>
    <w:rsid w:val="00CA5A06"/>
    <w:rsid w:val="00CB13D6"/>
    <w:rsid w:val="00CB374A"/>
    <w:rsid w:val="00CC20A9"/>
    <w:rsid w:val="00CC3248"/>
    <w:rsid w:val="00CD0F75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6B5"/>
    <w:rsid w:val="00DF0D57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75194"/>
    <w:rsid w:val="00E853C2"/>
    <w:rsid w:val="00E86F39"/>
    <w:rsid w:val="00E93308"/>
    <w:rsid w:val="00EA0B9E"/>
    <w:rsid w:val="00EA1BB3"/>
    <w:rsid w:val="00EA68D1"/>
    <w:rsid w:val="00EA6EBA"/>
    <w:rsid w:val="00EC0170"/>
    <w:rsid w:val="00ED2ED8"/>
    <w:rsid w:val="00ED4055"/>
    <w:rsid w:val="00ED4195"/>
    <w:rsid w:val="00ED42B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A0781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322AC6"/>
    <w:rsid w:val="003E2343"/>
    <w:rsid w:val="00447467"/>
    <w:rsid w:val="00773801"/>
    <w:rsid w:val="007C7E91"/>
    <w:rsid w:val="00B33FE6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CA66F-A8D1-4F65-8C44-F555B83F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248</TotalTime>
  <Pages>11</Pages>
  <Words>562</Words>
  <Characters>3210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779</cp:revision>
  <dcterms:created xsi:type="dcterms:W3CDTF">2011-08-16T06:03:00Z</dcterms:created>
  <dcterms:modified xsi:type="dcterms:W3CDTF">2019-07-07T02:14:00Z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